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93" w:rsidRPr="001F5446" w:rsidRDefault="00721E93">
      <w:pPr>
        <w:rPr>
          <w:b/>
          <w:bCs/>
          <w:sz w:val="36"/>
          <w:szCs w:val="36"/>
        </w:rPr>
      </w:pPr>
      <w:r w:rsidRPr="00AF780C">
        <w:rPr>
          <w:b/>
          <w:bCs/>
        </w:rPr>
        <w:t xml:space="preserve">                                 </w:t>
      </w:r>
      <w:r w:rsidRPr="00AF780C">
        <w:rPr>
          <w:b/>
          <w:bCs/>
          <w:sz w:val="36"/>
          <w:szCs w:val="36"/>
        </w:rPr>
        <w:t>Кучинский Сергей Сергеевич</w:t>
      </w:r>
      <w:r w:rsidRPr="00936B5E">
        <w:rPr>
          <w:b/>
          <w:bCs/>
          <w:sz w:val="36"/>
          <w:szCs w:val="36"/>
        </w:rPr>
        <w:t xml:space="preserve">                          </w:t>
      </w:r>
      <w:r w:rsidRPr="00AF780C">
        <w:rPr>
          <w:b/>
          <w:bCs/>
          <w:sz w:val="36"/>
          <w:szCs w:val="36"/>
        </w:rPr>
        <w:t xml:space="preserve"> </w:t>
      </w:r>
      <w:r w:rsidRPr="00A43065">
        <w:rPr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86.25pt">
            <v:imagedata r:id="rId4" o:title=""/>
          </v:shape>
        </w:pict>
      </w:r>
    </w:p>
    <w:p w:rsidR="00721E93" w:rsidRDefault="00721E93">
      <w:r w:rsidRPr="007C36A7">
        <w:rPr>
          <w:b/>
          <w:bCs/>
        </w:rPr>
        <w:t>Дата рождения</w:t>
      </w:r>
      <w:r>
        <w:t>: 10</w:t>
      </w:r>
      <w:r w:rsidRPr="00DF2176">
        <w:t>.</w:t>
      </w:r>
      <w:r>
        <w:t>12</w:t>
      </w:r>
      <w:r w:rsidRPr="00DF2176">
        <w:t>.</w:t>
      </w:r>
      <w:r>
        <w:t xml:space="preserve"> 1990г (24 полных лет)</w:t>
      </w:r>
    </w:p>
    <w:p w:rsidR="00721E93" w:rsidRDefault="00721E93">
      <w:r w:rsidRPr="007C36A7">
        <w:rPr>
          <w:b/>
          <w:bCs/>
        </w:rPr>
        <w:t>Контактный номер</w:t>
      </w:r>
      <w:r>
        <w:t>: (066)247-13-13</w:t>
      </w:r>
    </w:p>
    <w:p w:rsidR="00721E93" w:rsidRDefault="00721E93">
      <w:r w:rsidRPr="007C36A7">
        <w:rPr>
          <w:b/>
          <w:bCs/>
        </w:rPr>
        <w:t>Гражданство</w:t>
      </w:r>
      <w:r>
        <w:t xml:space="preserve">: Украина                                                                                </w:t>
      </w:r>
      <w:bookmarkStart w:id="0" w:name="_GoBack"/>
      <w:r w:rsidRPr="00F738B7">
        <w:rPr>
          <w:b/>
          <w:bCs/>
        </w:rPr>
        <w:t>Прописка</w:t>
      </w:r>
      <w:bookmarkEnd w:id="0"/>
      <w:r>
        <w:t>: Херсонская обл.</w:t>
      </w:r>
    </w:p>
    <w:p w:rsidR="00721E93" w:rsidRDefault="00721E93">
      <w:r w:rsidRPr="007C36A7">
        <w:rPr>
          <w:b/>
          <w:bCs/>
        </w:rPr>
        <w:t>Адрес места проживания</w:t>
      </w:r>
      <w:r>
        <w:t>: г. Херсон ул. Мира дом 6 кв. 91</w:t>
      </w:r>
    </w:p>
    <w:p w:rsidR="00721E93" w:rsidRDefault="00721E93">
      <w:r w:rsidRPr="007C36A7">
        <w:rPr>
          <w:b/>
          <w:bCs/>
        </w:rPr>
        <w:t>Цель</w:t>
      </w:r>
      <w:r>
        <w:t>: Получение должности «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кассира-оценщика</w:t>
      </w:r>
      <w:r>
        <w:t>»</w:t>
      </w:r>
    </w:p>
    <w:p w:rsidR="00721E93" w:rsidRDefault="00721E93">
      <w:r w:rsidRPr="007C36A7">
        <w:rPr>
          <w:b/>
          <w:bCs/>
        </w:rPr>
        <w:t>Образование</w:t>
      </w:r>
      <w:r>
        <w:t>: неполное высшее</w:t>
      </w:r>
    </w:p>
    <w:p w:rsidR="00721E93" w:rsidRDefault="00721E93">
      <w:r w:rsidRPr="007C36A7">
        <w:rPr>
          <w:b/>
          <w:bCs/>
        </w:rPr>
        <w:t>Начало обучения</w:t>
      </w:r>
      <w:r>
        <w:t xml:space="preserve">: 2007г                                           </w:t>
      </w:r>
      <w:r w:rsidRPr="007C36A7">
        <w:rPr>
          <w:b/>
          <w:bCs/>
        </w:rPr>
        <w:t>Окончание</w:t>
      </w:r>
      <w:r>
        <w:t>: 2010г</w:t>
      </w:r>
    </w:p>
    <w:p w:rsidR="00721E93" w:rsidRDefault="00721E93">
      <w:r w:rsidRPr="007C36A7">
        <w:rPr>
          <w:b/>
          <w:bCs/>
        </w:rPr>
        <w:t>Учебное заведение</w:t>
      </w:r>
      <w:r>
        <w:t>: ЮФ НУБиП УКРАИНЫ «КРЫМСКИЙ АГРОТЕХНОЛОГИЧЕСКИЙ УНИВЕРСИТЕТ»</w:t>
      </w:r>
    </w:p>
    <w:p w:rsidR="00721E93" w:rsidRDefault="00721E93">
      <w:r w:rsidRPr="007C36A7">
        <w:rPr>
          <w:b/>
          <w:bCs/>
        </w:rPr>
        <w:t>Факультет</w:t>
      </w:r>
      <w:r>
        <w:t>: ВЕТЕРИНАРНОЙ МЕДИЦИНЫ</w:t>
      </w:r>
    </w:p>
    <w:p w:rsidR="00721E93" w:rsidRDefault="00721E93">
      <w:r w:rsidRPr="007C36A7">
        <w:rPr>
          <w:b/>
          <w:bCs/>
        </w:rPr>
        <w:t>Специальность</w:t>
      </w:r>
      <w:r>
        <w:t>:</w:t>
      </w:r>
      <w:r w:rsidRPr="007C36A7">
        <w:rPr>
          <w:b/>
          <w:bCs/>
        </w:rPr>
        <w:t xml:space="preserve"> </w:t>
      </w:r>
      <w:r>
        <w:t xml:space="preserve">Профилактика и лечение болезней мелких домашних животных </w:t>
      </w:r>
    </w:p>
    <w:p w:rsidR="00721E93" w:rsidRPr="00BF066D" w:rsidRDefault="00721E93">
      <w:r w:rsidRPr="007C36A7">
        <w:rPr>
          <w:b/>
          <w:bCs/>
        </w:rPr>
        <w:t>Опыт работы</w:t>
      </w:r>
      <w:r>
        <w:rPr>
          <w:b/>
          <w:bCs/>
        </w:rPr>
        <w:t>:</w:t>
      </w:r>
      <w:r w:rsidRPr="007C36A7">
        <w:rPr>
          <w:b/>
          <w:bCs/>
        </w:rPr>
        <w:t xml:space="preserve"> </w:t>
      </w:r>
      <w:r w:rsidRPr="007C36A7">
        <w:t>ТОВ</w:t>
      </w:r>
      <w:r>
        <w:t xml:space="preserve"> «Гараж Мобайл Груп» «</w:t>
      </w:r>
      <w:r>
        <w:rPr>
          <w:lang w:val="en-US"/>
        </w:rPr>
        <w:t>Ringoo</w:t>
      </w:r>
      <w:r>
        <w:t>»</w:t>
      </w:r>
      <w:r w:rsidRPr="00BF066D">
        <w:t xml:space="preserve"> </w:t>
      </w:r>
      <w:r>
        <w:t>ДЭПП МТС</w:t>
      </w:r>
    </w:p>
    <w:p w:rsidR="00721E93" w:rsidRDefault="00721E93">
      <w:r w:rsidRPr="007C36A7">
        <w:rPr>
          <w:b/>
          <w:bCs/>
        </w:rPr>
        <w:t>Период работы</w:t>
      </w:r>
      <w:r>
        <w:t xml:space="preserve">: 07.12.13 по </w:t>
      </w:r>
      <w:r w:rsidRPr="00FC4FD0">
        <w:t>10</w:t>
      </w:r>
      <w:r>
        <w:t>.0</w:t>
      </w:r>
      <w:r w:rsidRPr="00FC4FD0">
        <w:t>6</w:t>
      </w:r>
      <w:r>
        <w:t>.15</w:t>
      </w:r>
    </w:p>
    <w:p w:rsidR="00721E93" w:rsidRDefault="00721E93">
      <w:r w:rsidRPr="007C36A7">
        <w:rPr>
          <w:b/>
          <w:bCs/>
        </w:rPr>
        <w:t>Должность</w:t>
      </w:r>
      <w:r>
        <w:t>: У</w:t>
      </w:r>
      <w:r w:rsidRPr="00BF066D">
        <w:t>правляющий магазином</w:t>
      </w:r>
      <w:r>
        <w:t xml:space="preserve"> с 16.05.14 по 30.10.14</w:t>
      </w:r>
    </w:p>
    <w:p w:rsidR="00721E93" w:rsidRDefault="00721E93">
      <w:r w:rsidRPr="007C36A7">
        <w:rPr>
          <w:b/>
          <w:bCs/>
        </w:rPr>
        <w:t>Должность</w:t>
      </w:r>
      <w:r>
        <w:t>:</w:t>
      </w:r>
      <w:r w:rsidRPr="007C36A7">
        <w:rPr>
          <w:b/>
          <w:bCs/>
        </w:rPr>
        <w:t xml:space="preserve"> </w:t>
      </w:r>
      <w:r>
        <w:t xml:space="preserve">продавец-консультант с 07.12.13 по 15.05.14 / с 01.09.14 по </w:t>
      </w:r>
      <w:r w:rsidRPr="00903A68">
        <w:t>10</w:t>
      </w:r>
      <w:r>
        <w:t>.0</w:t>
      </w:r>
      <w:r w:rsidRPr="00903A68">
        <w:t>6</w:t>
      </w:r>
      <w:r>
        <w:t>.15</w:t>
      </w:r>
    </w:p>
    <w:p w:rsidR="00721E93" w:rsidRPr="00AF780C" w:rsidRDefault="00721E93">
      <w:r w:rsidRPr="007C36A7">
        <w:rPr>
          <w:b/>
          <w:bCs/>
        </w:rPr>
        <w:t>Дополнительные сведения</w:t>
      </w:r>
      <w:r>
        <w:t>: Семейное положение -  не женат, наличие детей - нет, уровень владения ПК – продвинутый пользователь, знание программ Word‚ Excel‚ 1C.</w:t>
      </w:r>
      <w:r w:rsidRPr="00BF066D">
        <w:t xml:space="preserve"> </w:t>
      </w:r>
      <w:r>
        <w:t xml:space="preserve">Сильный характер, возможность принимать ответственные решения                             </w:t>
      </w:r>
    </w:p>
    <w:sectPr w:rsidR="00721E93" w:rsidRPr="00AF780C" w:rsidSect="00C3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780C"/>
    <w:rsid w:val="001F5446"/>
    <w:rsid w:val="002D4A49"/>
    <w:rsid w:val="003D3E62"/>
    <w:rsid w:val="00406CA4"/>
    <w:rsid w:val="004A2D0D"/>
    <w:rsid w:val="00554495"/>
    <w:rsid w:val="005612AD"/>
    <w:rsid w:val="006002CD"/>
    <w:rsid w:val="00690DC8"/>
    <w:rsid w:val="00721E93"/>
    <w:rsid w:val="007C36A7"/>
    <w:rsid w:val="00895616"/>
    <w:rsid w:val="008E30AE"/>
    <w:rsid w:val="008F3D8C"/>
    <w:rsid w:val="00903A68"/>
    <w:rsid w:val="00936B5E"/>
    <w:rsid w:val="00A43065"/>
    <w:rsid w:val="00AF780C"/>
    <w:rsid w:val="00B912BA"/>
    <w:rsid w:val="00BF066D"/>
    <w:rsid w:val="00C32BEE"/>
    <w:rsid w:val="00D77321"/>
    <w:rsid w:val="00DC7D37"/>
    <w:rsid w:val="00DD3DB6"/>
    <w:rsid w:val="00DF2176"/>
    <w:rsid w:val="00EC6406"/>
    <w:rsid w:val="00F738B7"/>
    <w:rsid w:val="00FC4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BEE"/>
    <w:pPr>
      <w:spacing w:after="160" w:line="259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99"/>
    <w:qFormat/>
    <w:locked/>
    <w:rsid w:val="00936B5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173</Words>
  <Characters>992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intel</cp:lastModifiedBy>
  <cp:revision>8</cp:revision>
  <dcterms:created xsi:type="dcterms:W3CDTF">2015-01-27T16:55:00Z</dcterms:created>
  <dcterms:modified xsi:type="dcterms:W3CDTF">2015-07-03T17:18:00Z</dcterms:modified>
</cp:coreProperties>
</file>