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DE" w:rsidRDefault="002E32DE" w:rsidP="00964DCE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РЕЗЮМЕ</w:t>
      </w:r>
    </w:p>
    <w:p w:rsidR="002E32DE" w:rsidRPr="00B123BB" w:rsidRDefault="002E32DE" w:rsidP="00B123BB">
      <w:pPr>
        <w:pStyle w:val="NoSpacing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Омельчук Валерій Петрович</w:t>
      </w:r>
    </w:p>
    <w:p w:rsidR="002E32DE" w:rsidRDefault="002E32DE" w:rsidP="00964DCE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tbl>
      <w:tblPr>
        <w:tblW w:w="10080" w:type="dxa"/>
        <w:tblInd w:w="108" w:type="dxa"/>
        <w:tblLook w:val="00A0"/>
      </w:tblPr>
      <w:tblGrid>
        <w:gridCol w:w="2160"/>
        <w:gridCol w:w="7920"/>
      </w:tblGrid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Особисті дані</w:t>
            </w:r>
          </w:p>
        </w:tc>
        <w:tc>
          <w:tcPr>
            <w:tcW w:w="7920" w:type="dxa"/>
          </w:tcPr>
          <w:p w:rsidR="002E32DE" w:rsidRDefault="002E32DE" w:rsidP="00B123BB">
            <w:pPr>
              <w:pStyle w:val="NoSpacing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і місце народження:</w:t>
            </w:r>
          </w:p>
        </w:tc>
        <w:tc>
          <w:tcPr>
            <w:tcW w:w="7920" w:type="dxa"/>
          </w:tcPr>
          <w:p w:rsidR="002E32DE" w:rsidRPr="00D348A3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 вересня 1986 р.,м. </w:t>
            </w:r>
            <w:r w:rsidRPr="00D348A3">
              <w:rPr>
                <w:rFonts w:ascii="Times New Roman" w:hAnsi="Times New Roman"/>
                <w:sz w:val="24"/>
                <w:szCs w:val="24"/>
                <w:lang w:val="ru-RU"/>
              </w:rPr>
              <w:t>Луцьк.</w:t>
            </w:r>
          </w:p>
        </w:tc>
      </w:tr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Вік: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7920" w:type="dxa"/>
          </w:tcPr>
          <w:p w:rsidR="002E32DE" w:rsidRPr="00D92817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348A3">
              <w:rPr>
                <w:rFonts w:ascii="Times New Roman" w:hAnsi="Times New Roman"/>
                <w:sz w:val="24"/>
                <w:szCs w:val="24"/>
                <w:lang w:val="ru-RU"/>
              </w:rPr>
              <w:t>26 років</w:t>
            </w:r>
          </w:p>
        </w:tc>
      </w:tr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Сімейний стан: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</w:tc>
        <w:tc>
          <w:tcPr>
            <w:tcW w:w="7920" w:type="dxa"/>
          </w:tcPr>
          <w:p w:rsidR="002E32DE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Неодружений</w:t>
            </w:r>
          </w:p>
        </w:tc>
      </w:tr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Адреса: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7920" w:type="dxa"/>
          </w:tcPr>
          <w:p w:rsidR="002E32DE" w:rsidRPr="006A0707" w:rsidRDefault="002E32DE" w:rsidP="00964DC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М.Луцьк,вул.Наливайка 2/52</w:t>
            </w:r>
          </w:p>
        </w:tc>
      </w:tr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Телефон домашній: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7920" w:type="dxa"/>
          </w:tcPr>
          <w:p w:rsidR="002E32DE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28-21-14</w:t>
            </w:r>
          </w:p>
        </w:tc>
      </w:tr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Телефон мобільний:</w:t>
            </w:r>
          </w:p>
        </w:tc>
        <w:tc>
          <w:tcPr>
            <w:tcW w:w="7920" w:type="dxa"/>
          </w:tcPr>
          <w:p w:rsidR="002E32DE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099-254-98-25</w:t>
            </w:r>
          </w:p>
        </w:tc>
      </w:tr>
      <w:tr w:rsidR="002E32DE" w:rsidTr="00B123BB">
        <w:trPr>
          <w:trHeight w:val="268"/>
        </w:trPr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ОСВІТА</w:t>
            </w:r>
          </w:p>
        </w:tc>
        <w:tc>
          <w:tcPr>
            <w:tcW w:w="7920" w:type="dxa"/>
          </w:tcPr>
          <w:p w:rsidR="002E32DE" w:rsidRDefault="002E32DE" w:rsidP="00964DCE">
            <w:pPr>
              <w:pStyle w:val="NoSpacing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32DE" w:rsidTr="00B123BB">
        <w:trPr>
          <w:trHeight w:val="765"/>
        </w:trPr>
        <w:tc>
          <w:tcPr>
            <w:tcW w:w="2160" w:type="dxa"/>
          </w:tcPr>
          <w:p w:rsidR="002E32DE" w:rsidRPr="00CD780C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D780C">
              <w:rPr>
                <w:rFonts w:ascii="Times New Roman" w:hAnsi="Times New Roman"/>
                <w:b/>
                <w:sz w:val="24"/>
                <w:szCs w:val="24"/>
              </w:rPr>
              <w:t>2005-2009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рр.</w:t>
            </w:r>
            <w:r w:rsidRPr="00CD780C"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</w:p>
        </w:tc>
        <w:tc>
          <w:tcPr>
            <w:tcW w:w="7920" w:type="dxa"/>
          </w:tcPr>
          <w:p w:rsidR="002E32DE" w:rsidRPr="006A0707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Волинський інститут економіки та менеджменту.Спеціальність: менеджер – економіст.Денна форма навчання.</w:t>
            </w:r>
          </w:p>
          <w:p w:rsidR="002E32DE" w:rsidRPr="0075673F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32DE" w:rsidTr="00B123BB">
        <w:trPr>
          <w:trHeight w:val="573"/>
        </w:trPr>
        <w:tc>
          <w:tcPr>
            <w:tcW w:w="2160" w:type="dxa"/>
          </w:tcPr>
          <w:p w:rsidR="002E32DE" w:rsidRPr="00CD780C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D780C">
              <w:rPr>
                <w:rFonts w:ascii="Times New Roman" w:hAnsi="Times New Roman"/>
                <w:b/>
                <w:sz w:val="24"/>
                <w:szCs w:val="24"/>
              </w:rPr>
              <w:t>2003-2005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рр.</w:t>
            </w:r>
          </w:p>
        </w:tc>
        <w:tc>
          <w:tcPr>
            <w:tcW w:w="7920" w:type="dxa"/>
          </w:tcPr>
          <w:p w:rsidR="002E32DE" w:rsidRPr="002548C3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Луцький кооперативний технікум.Спеціальність: товарознавець. Денна форма навчання.</w:t>
            </w:r>
          </w:p>
        </w:tc>
      </w:tr>
      <w:tr w:rsidR="002E32DE" w:rsidTr="00B123BB">
        <w:trPr>
          <w:trHeight w:val="440"/>
        </w:trPr>
        <w:tc>
          <w:tcPr>
            <w:tcW w:w="2160" w:type="dxa"/>
          </w:tcPr>
          <w:p w:rsidR="002E32DE" w:rsidRPr="002548C3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Досвід роботи :</w:t>
            </w:r>
          </w:p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824A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824A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                 </w:t>
            </w:r>
          </w:p>
        </w:tc>
        <w:tc>
          <w:tcPr>
            <w:tcW w:w="7920" w:type="dxa"/>
          </w:tcPr>
          <w:p w:rsidR="002E32DE" w:rsidRDefault="002E32DE" w:rsidP="00964DCE">
            <w:pPr>
              <w:pStyle w:val="NoSpacing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32DE" w:rsidTr="00B123BB">
        <w:trPr>
          <w:trHeight w:val="2681"/>
        </w:trPr>
        <w:tc>
          <w:tcPr>
            <w:tcW w:w="2160" w:type="dxa"/>
          </w:tcPr>
          <w:p w:rsidR="002E32DE" w:rsidRPr="00C35947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02.2013рр.</w:t>
            </w:r>
          </w:p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ТОВ</w:t>
            </w:r>
            <w:r w:rsidRPr="00824A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”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Айс Тім</w:t>
            </w:r>
            <w:r w:rsidRPr="00824A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(Danone)</w:t>
            </w:r>
          </w:p>
          <w:p w:rsidR="002E32DE" w:rsidRPr="002548C3" w:rsidRDefault="002E32DE" w:rsidP="00964DCE">
            <w:pPr>
              <w:pStyle w:val="NoSpacing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Торговий представник</w:t>
            </w:r>
          </w:p>
          <w:p w:rsidR="002E32DE" w:rsidRDefault="002E32DE" w:rsidP="002548C3">
            <w:pPr>
              <w:pStyle w:val="NoSpacing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48C3">
              <w:rPr>
                <w:rFonts w:ascii="Times New Roman" w:hAnsi="Times New Roman"/>
                <w:sz w:val="24"/>
                <w:szCs w:val="24"/>
                <w:lang w:val="ru-RU"/>
              </w:rPr>
              <w:t>Контроль продажів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2E32DE" w:rsidRDefault="002E32DE" w:rsidP="006E46F9">
            <w:pPr>
              <w:pStyle w:val="NoSpacing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48C3">
              <w:rPr>
                <w:rFonts w:ascii="Times New Roman" w:hAnsi="Times New Roman"/>
                <w:sz w:val="24"/>
                <w:szCs w:val="24"/>
                <w:lang w:val="ru-RU"/>
              </w:rPr>
              <w:t>Формування оптимального заказу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2E32DE" w:rsidRDefault="002E32DE" w:rsidP="00324C95">
            <w:pPr>
              <w:pStyle w:val="NoSpacing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48C3">
              <w:rPr>
                <w:rFonts w:ascii="Times New Roman" w:hAnsi="Times New Roman"/>
                <w:sz w:val="24"/>
                <w:szCs w:val="24"/>
                <w:lang w:val="ru-RU"/>
              </w:rPr>
              <w:t>Забезпечення кількісної та якісної дистрибуції на закріпленній території</w:t>
            </w:r>
            <w:r w:rsidRPr="00FD71F1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:rsidR="002E32DE" w:rsidRDefault="002E32DE" w:rsidP="002548C3">
            <w:pPr>
              <w:pStyle w:val="NoSpacing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48C3">
              <w:rPr>
                <w:rFonts w:ascii="Times New Roman" w:hAnsi="Times New Roman"/>
                <w:sz w:val="24"/>
                <w:szCs w:val="24"/>
                <w:lang w:val="ru-RU"/>
              </w:rPr>
              <w:t>Контроль залишків продукції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2E32DE" w:rsidRDefault="002E32DE" w:rsidP="002548C3">
            <w:pPr>
              <w:pStyle w:val="NoSpacing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Контроль дебі</w:t>
            </w:r>
            <w:r w:rsidRPr="002548C3">
              <w:rPr>
                <w:rFonts w:ascii="Times New Roman" w:hAnsi="Times New Roman"/>
                <w:sz w:val="24"/>
                <w:szCs w:val="24"/>
                <w:lang w:val="ru-RU"/>
              </w:rPr>
              <w:t>торської заборгованності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2E32DE" w:rsidRPr="002548C3" w:rsidRDefault="002E32DE" w:rsidP="002548C3">
            <w:pPr>
              <w:pStyle w:val="NoSpacing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548C3">
              <w:rPr>
                <w:rFonts w:ascii="Times New Roman" w:hAnsi="Times New Roman"/>
                <w:sz w:val="24"/>
                <w:szCs w:val="24"/>
                <w:lang w:val="ru-RU"/>
              </w:rPr>
              <w:t>Мерчендайзинг у торгових точках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2E32DE" w:rsidRDefault="002E32DE" w:rsidP="00964DCE">
            <w:pPr>
              <w:pStyle w:val="NoSpacing"/>
              <w:ind w:left="31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2E32DE" w:rsidTr="00B123BB">
        <w:trPr>
          <w:trHeight w:val="2227"/>
        </w:trPr>
        <w:tc>
          <w:tcPr>
            <w:tcW w:w="2160" w:type="dxa"/>
          </w:tcPr>
          <w:p w:rsidR="002E32DE" w:rsidRPr="00824A1B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03.2011-10.2011рр.</w:t>
            </w:r>
          </w:p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:rsidR="002E32DE" w:rsidRPr="008A73D0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920" w:type="dxa"/>
          </w:tcPr>
          <w:p w:rsidR="002E32DE" w:rsidRDefault="002E32DE" w:rsidP="00452906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ПП </w:t>
            </w:r>
            <w:r w:rsidRPr="00824A1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Стармаркет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”</w:t>
            </w:r>
          </w:p>
          <w:p w:rsidR="002E32DE" w:rsidRDefault="002E32DE" w:rsidP="00452906">
            <w:pPr>
              <w:pStyle w:val="NoSpacing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3A5DBA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Товарознавець</w:t>
            </w:r>
          </w:p>
          <w:p w:rsidR="002E32DE" w:rsidRPr="00452906" w:rsidRDefault="002E32DE" w:rsidP="0045290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452906">
              <w:rPr>
                <w:rFonts w:ascii="Times New Roman" w:hAnsi="Times New Roman"/>
                <w:sz w:val="24"/>
                <w:szCs w:val="24"/>
              </w:rPr>
              <w:t>Здійснював оперативний облік надходження і реалізації товарно-матеріальних цінностей;</w:t>
            </w:r>
          </w:p>
          <w:p w:rsidR="002E32DE" w:rsidRPr="00452906" w:rsidRDefault="002E32DE" w:rsidP="0045290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452906">
              <w:rPr>
                <w:rFonts w:ascii="Times New Roman" w:hAnsi="Times New Roman"/>
                <w:sz w:val="24"/>
                <w:szCs w:val="24"/>
              </w:rPr>
              <w:t>Здійснював контроль за наявністю матеріальних ресурсів на складі</w:t>
            </w:r>
            <w:r w:rsidRPr="00452906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  <w:r w:rsidRPr="004529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E32DE" w:rsidRPr="00452906" w:rsidRDefault="002E32DE" w:rsidP="00452906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906">
              <w:rPr>
                <w:rFonts w:ascii="Times New Roman" w:hAnsi="Times New Roman"/>
                <w:sz w:val="24"/>
                <w:szCs w:val="24"/>
              </w:rPr>
              <w:t xml:space="preserve">Брав участь у проведенні </w:t>
            </w:r>
            <w:r w:rsidRPr="00452906">
              <w:rPr>
                <w:rStyle w:val="HTMLAcronym"/>
                <w:rFonts w:ascii="Times New Roman" w:hAnsi="Times New Roman"/>
                <w:sz w:val="24"/>
                <w:szCs w:val="24"/>
              </w:rPr>
              <w:t>інвентаризації</w:t>
            </w:r>
            <w:r w:rsidRPr="00452906">
              <w:rPr>
                <w:rFonts w:ascii="Times New Roman" w:hAnsi="Times New Roman"/>
                <w:sz w:val="24"/>
                <w:szCs w:val="24"/>
              </w:rPr>
              <w:t xml:space="preserve"> товарно-матеріальних цінностей</w:t>
            </w:r>
            <w:r w:rsidRPr="00452906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2E32DE" w:rsidRPr="00452906" w:rsidRDefault="002E32DE" w:rsidP="00452906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E32DE" w:rsidRDefault="002E32DE" w:rsidP="00452906">
            <w:pPr>
              <w:pStyle w:val="NoSpacing"/>
              <w:ind w:left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32DE" w:rsidTr="00B123BB"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05.2010-02.2011рр.</w:t>
            </w:r>
          </w:p>
          <w:p w:rsidR="002E32DE" w:rsidRDefault="002E32DE" w:rsidP="00964DC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2E32DE" w:rsidRDefault="002E32DE" w:rsidP="00452906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4CB6">
              <w:rPr>
                <w:rFonts w:ascii="Times New Roman" w:hAnsi="Times New Roman"/>
                <w:b/>
                <w:sz w:val="24"/>
                <w:szCs w:val="24"/>
              </w:rPr>
              <w:t xml:space="preserve">ТОВ </w:t>
            </w:r>
            <w:r w:rsidRPr="0045290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”Альфа 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– </w:t>
            </w:r>
            <w:r w:rsidRPr="00154CB6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45290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реміал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Pr="00452906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”</w:t>
            </w:r>
          </w:p>
          <w:p w:rsidR="002E32DE" w:rsidRDefault="002E32DE" w:rsidP="00452906">
            <w:pPr>
              <w:pStyle w:val="NoSpacing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Комплектувальник-експедитор</w:t>
            </w:r>
          </w:p>
          <w:p w:rsidR="002E32DE" w:rsidRDefault="002E32DE" w:rsidP="00452906">
            <w:pPr>
              <w:pStyle w:val="NoSpacing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Здійснював докуметальне супроводження товару до їх місця призначення</w:t>
            </w:r>
          </w:p>
          <w:p w:rsidR="002E32DE" w:rsidRPr="00154CB6" w:rsidRDefault="002E32DE" w:rsidP="00452906">
            <w:pPr>
              <w:pStyle w:val="NoSpacing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Оформляв документи(видаткові накладні, товарно-транспортні накладні)</w:t>
            </w:r>
          </w:p>
        </w:tc>
      </w:tr>
      <w:tr w:rsidR="002E32DE" w:rsidTr="00B123BB">
        <w:trPr>
          <w:trHeight w:val="1543"/>
        </w:trPr>
        <w:tc>
          <w:tcPr>
            <w:tcW w:w="2160" w:type="dxa"/>
          </w:tcPr>
          <w:p w:rsidR="002E32DE" w:rsidRDefault="002E32DE" w:rsidP="00964DC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Додаткова інформація</w:t>
            </w:r>
          </w:p>
          <w:p w:rsidR="002E32DE" w:rsidRDefault="002E32DE" w:rsidP="00964DC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2E32DE" w:rsidRPr="00452906" w:rsidRDefault="002E32DE" w:rsidP="00AE40CC">
            <w:pPr>
              <w:pStyle w:val="NoSpacing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17E8">
              <w:rPr>
                <w:rFonts w:ascii="Times New Roman" w:hAnsi="Times New Roman"/>
                <w:sz w:val="24"/>
                <w:szCs w:val="24"/>
              </w:rPr>
              <w:t>Володію російською мовою,вивчаю англійську мову. Рідна мова - українська.</w:t>
            </w:r>
          </w:p>
          <w:p w:rsidR="002E32DE" w:rsidRPr="00452906" w:rsidRDefault="002E32DE" w:rsidP="00452906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2906">
              <w:rPr>
                <w:rFonts w:ascii="Times New Roman" w:hAnsi="Times New Roman"/>
                <w:sz w:val="24"/>
                <w:szCs w:val="24"/>
              </w:rPr>
              <w:t>Практичний досвід 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906">
              <w:rPr>
                <w:rFonts w:ascii="Times New Roman" w:hAnsi="Times New Roman"/>
                <w:sz w:val="24"/>
                <w:szCs w:val="24"/>
              </w:rPr>
              <w:t xml:space="preserve"> програмами</w:t>
            </w:r>
            <w:r w:rsidRPr="0045290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: </w:t>
            </w:r>
            <w:r w:rsidRPr="00452906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452906">
              <w:rPr>
                <w:rFonts w:ascii="Times New Roman" w:hAnsi="Times New Roman"/>
                <w:sz w:val="24"/>
                <w:szCs w:val="24"/>
              </w:rPr>
              <w:t>,</w:t>
            </w:r>
            <w:r w:rsidRPr="0045290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52906">
              <w:rPr>
                <w:rFonts w:ascii="Times New Roman" w:hAnsi="Times New Roman"/>
                <w:sz w:val="24"/>
                <w:szCs w:val="24"/>
                <w:lang w:val="en-US"/>
              </w:rPr>
              <w:t>excel</w:t>
            </w:r>
            <w:r w:rsidRPr="00452906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2E32DE" w:rsidRPr="008A73D0" w:rsidRDefault="002E32DE" w:rsidP="00964DCE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32DE" w:rsidRDefault="002E32DE" w:rsidP="00964DCE">
      <w:bookmarkStart w:id="0" w:name="_GoBack"/>
      <w:bookmarkEnd w:id="0"/>
    </w:p>
    <w:sectPr w:rsidR="002E32DE" w:rsidSect="00B123BB">
      <w:pgSz w:w="11906" w:h="16838"/>
      <w:pgMar w:top="850" w:right="850" w:bottom="85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2DE" w:rsidRDefault="002E32DE" w:rsidP="00A02D9A">
      <w:pPr>
        <w:spacing w:after="0" w:line="240" w:lineRule="auto"/>
      </w:pPr>
      <w:r>
        <w:separator/>
      </w:r>
    </w:p>
  </w:endnote>
  <w:endnote w:type="continuationSeparator" w:id="0">
    <w:p w:rsidR="002E32DE" w:rsidRDefault="002E32DE" w:rsidP="00A0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2DE" w:rsidRDefault="002E32DE" w:rsidP="00A02D9A">
      <w:pPr>
        <w:spacing w:after="0" w:line="240" w:lineRule="auto"/>
      </w:pPr>
      <w:r>
        <w:separator/>
      </w:r>
    </w:p>
  </w:footnote>
  <w:footnote w:type="continuationSeparator" w:id="0">
    <w:p w:rsidR="002E32DE" w:rsidRDefault="002E32DE" w:rsidP="00A0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167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A1698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952A6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C1A4C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280A1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A760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63638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1E19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B8C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B947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75146"/>
    <w:multiLevelType w:val="multilevel"/>
    <w:tmpl w:val="5B80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01985456"/>
    <w:multiLevelType w:val="hybridMultilevel"/>
    <w:tmpl w:val="4B0CA1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506A4A"/>
    <w:multiLevelType w:val="hybridMultilevel"/>
    <w:tmpl w:val="5190869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1B0E24AC"/>
    <w:multiLevelType w:val="hybridMultilevel"/>
    <w:tmpl w:val="08784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4873F1"/>
    <w:multiLevelType w:val="hybridMultilevel"/>
    <w:tmpl w:val="5C20D4C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B91E81"/>
    <w:multiLevelType w:val="hybridMultilevel"/>
    <w:tmpl w:val="EA68160E"/>
    <w:lvl w:ilvl="0" w:tplc="041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  <w:rPr>
        <w:rFonts w:cs="Times New Roman"/>
      </w:rPr>
    </w:lvl>
  </w:abstractNum>
  <w:abstractNum w:abstractNumId="16">
    <w:nsid w:val="26012B5B"/>
    <w:multiLevelType w:val="hybridMultilevel"/>
    <w:tmpl w:val="F9B405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2C2B97"/>
    <w:multiLevelType w:val="hybridMultilevel"/>
    <w:tmpl w:val="D4FC574C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8">
    <w:nsid w:val="279A051B"/>
    <w:multiLevelType w:val="hybridMultilevel"/>
    <w:tmpl w:val="16E24D7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9A5112"/>
    <w:multiLevelType w:val="hybridMultilevel"/>
    <w:tmpl w:val="AECA24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D46484"/>
    <w:multiLevelType w:val="hybridMultilevel"/>
    <w:tmpl w:val="E79A7B64"/>
    <w:lvl w:ilvl="0" w:tplc="041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1">
    <w:nsid w:val="360A4A9F"/>
    <w:multiLevelType w:val="hybridMultilevel"/>
    <w:tmpl w:val="9384A0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E28FE"/>
    <w:multiLevelType w:val="hybridMultilevel"/>
    <w:tmpl w:val="7A3A6F8C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8F16D9"/>
    <w:multiLevelType w:val="hybridMultilevel"/>
    <w:tmpl w:val="58EE077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543D4E"/>
    <w:multiLevelType w:val="hybridMultilevel"/>
    <w:tmpl w:val="52FC20C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C477B48"/>
    <w:multiLevelType w:val="hybridMultilevel"/>
    <w:tmpl w:val="47CCECC0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765CA6"/>
    <w:multiLevelType w:val="hybridMultilevel"/>
    <w:tmpl w:val="410A7B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58D76ED8"/>
    <w:multiLevelType w:val="hybridMultilevel"/>
    <w:tmpl w:val="C7465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62F5E"/>
    <w:multiLevelType w:val="hybridMultilevel"/>
    <w:tmpl w:val="C1380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79177C"/>
    <w:multiLevelType w:val="hybridMultilevel"/>
    <w:tmpl w:val="7A8E27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9337CE"/>
    <w:multiLevelType w:val="hybridMultilevel"/>
    <w:tmpl w:val="1FECFD5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1"/>
  </w:num>
  <w:num w:numId="4">
    <w:abstractNumId w:val="27"/>
  </w:num>
  <w:num w:numId="5">
    <w:abstractNumId w:val="12"/>
  </w:num>
  <w:num w:numId="6">
    <w:abstractNumId w:val="13"/>
  </w:num>
  <w:num w:numId="7">
    <w:abstractNumId w:val="10"/>
  </w:num>
  <w:num w:numId="8">
    <w:abstractNumId w:val="28"/>
  </w:num>
  <w:num w:numId="9">
    <w:abstractNumId w:val="29"/>
  </w:num>
  <w:num w:numId="10">
    <w:abstractNumId w:val="24"/>
  </w:num>
  <w:num w:numId="11">
    <w:abstractNumId w:val="15"/>
  </w:num>
  <w:num w:numId="12">
    <w:abstractNumId w:val="20"/>
  </w:num>
  <w:num w:numId="13">
    <w:abstractNumId w:val="16"/>
  </w:num>
  <w:num w:numId="14">
    <w:abstractNumId w:val="1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30"/>
  </w:num>
  <w:num w:numId="26">
    <w:abstractNumId w:val="17"/>
  </w:num>
  <w:num w:numId="27">
    <w:abstractNumId w:val="22"/>
  </w:num>
  <w:num w:numId="28">
    <w:abstractNumId w:val="14"/>
  </w:num>
  <w:num w:numId="29">
    <w:abstractNumId w:val="18"/>
  </w:num>
  <w:num w:numId="30">
    <w:abstractNumId w:val="25"/>
  </w:num>
  <w:num w:numId="31">
    <w:abstractNumId w:val="2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02F"/>
    <w:rsid w:val="000423DA"/>
    <w:rsid w:val="00104DAC"/>
    <w:rsid w:val="00131933"/>
    <w:rsid w:val="00154CB6"/>
    <w:rsid w:val="001917E8"/>
    <w:rsid w:val="0019202F"/>
    <w:rsid w:val="001A5AE4"/>
    <w:rsid w:val="00210945"/>
    <w:rsid w:val="00237E75"/>
    <w:rsid w:val="002548C3"/>
    <w:rsid w:val="002B6AF3"/>
    <w:rsid w:val="002E32DE"/>
    <w:rsid w:val="00324C95"/>
    <w:rsid w:val="00327987"/>
    <w:rsid w:val="003352BA"/>
    <w:rsid w:val="00355EC2"/>
    <w:rsid w:val="00382E3E"/>
    <w:rsid w:val="003A5DBA"/>
    <w:rsid w:val="003D1125"/>
    <w:rsid w:val="00435CFC"/>
    <w:rsid w:val="00437712"/>
    <w:rsid w:val="00452906"/>
    <w:rsid w:val="004724AA"/>
    <w:rsid w:val="004F1644"/>
    <w:rsid w:val="00535A80"/>
    <w:rsid w:val="00595403"/>
    <w:rsid w:val="005A6AF2"/>
    <w:rsid w:val="005D315B"/>
    <w:rsid w:val="005E73A0"/>
    <w:rsid w:val="00623CB0"/>
    <w:rsid w:val="0064247C"/>
    <w:rsid w:val="006648E6"/>
    <w:rsid w:val="00666279"/>
    <w:rsid w:val="00692DCC"/>
    <w:rsid w:val="00696D46"/>
    <w:rsid w:val="006A0707"/>
    <w:rsid w:val="006E46F9"/>
    <w:rsid w:val="00727280"/>
    <w:rsid w:val="00737CDC"/>
    <w:rsid w:val="007437F3"/>
    <w:rsid w:val="0075673F"/>
    <w:rsid w:val="008229B3"/>
    <w:rsid w:val="00824A1B"/>
    <w:rsid w:val="00836B51"/>
    <w:rsid w:val="008407A6"/>
    <w:rsid w:val="0084657B"/>
    <w:rsid w:val="008625BF"/>
    <w:rsid w:val="008A73D0"/>
    <w:rsid w:val="008D1D92"/>
    <w:rsid w:val="008D4CCE"/>
    <w:rsid w:val="0091762D"/>
    <w:rsid w:val="00947B26"/>
    <w:rsid w:val="00951D4B"/>
    <w:rsid w:val="00964DCE"/>
    <w:rsid w:val="00964E30"/>
    <w:rsid w:val="00A02D9A"/>
    <w:rsid w:val="00A10420"/>
    <w:rsid w:val="00A320F3"/>
    <w:rsid w:val="00AB2053"/>
    <w:rsid w:val="00AD1B65"/>
    <w:rsid w:val="00AD2D6B"/>
    <w:rsid w:val="00AD366D"/>
    <w:rsid w:val="00AD5E05"/>
    <w:rsid w:val="00AE1B6C"/>
    <w:rsid w:val="00AE40CC"/>
    <w:rsid w:val="00B123BB"/>
    <w:rsid w:val="00B139A9"/>
    <w:rsid w:val="00B422C7"/>
    <w:rsid w:val="00B53470"/>
    <w:rsid w:val="00B83634"/>
    <w:rsid w:val="00BF4DDF"/>
    <w:rsid w:val="00C35947"/>
    <w:rsid w:val="00CB6483"/>
    <w:rsid w:val="00CD0C44"/>
    <w:rsid w:val="00CD780C"/>
    <w:rsid w:val="00D348A3"/>
    <w:rsid w:val="00D73103"/>
    <w:rsid w:val="00D92817"/>
    <w:rsid w:val="00DB43AC"/>
    <w:rsid w:val="00DB6020"/>
    <w:rsid w:val="00E11D39"/>
    <w:rsid w:val="00E3742C"/>
    <w:rsid w:val="00E43D8A"/>
    <w:rsid w:val="00E46B43"/>
    <w:rsid w:val="00E54FFF"/>
    <w:rsid w:val="00E9091F"/>
    <w:rsid w:val="00E93B65"/>
    <w:rsid w:val="00E95075"/>
    <w:rsid w:val="00EF59C6"/>
    <w:rsid w:val="00F36A96"/>
    <w:rsid w:val="00FD71F1"/>
    <w:rsid w:val="00FE416B"/>
    <w:rsid w:val="00FF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43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4657B"/>
    <w:pPr>
      <w:ind w:left="720"/>
      <w:contextualSpacing/>
    </w:pPr>
  </w:style>
  <w:style w:type="paragraph" w:styleId="NoSpacing">
    <w:name w:val="No Spacing"/>
    <w:uiPriority w:val="99"/>
    <w:qFormat/>
    <w:rsid w:val="00E46B43"/>
    <w:rPr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5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1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02D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02D9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rsid w:val="00A02D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02D9A"/>
    <w:rPr>
      <w:rFonts w:ascii="Calibri" w:hAnsi="Calibri" w:cs="Times New Roman"/>
    </w:rPr>
  </w:style>
  <w:style w:type="character" w:styleId="HTMLAcronym">
    <w:name w:val="HTML Acronym"/>
    <w:basedOn w:val="DefaultParagraphFont"/>
    <w:uiPriority w:val="99"/>
    <w:rsid w:val="0045290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5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1</Pages>
  <Words>232</Words>
  <Characters>1324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User</cp:lastModifiedBy>
  <cp:revision>37</cp:revision>
  <dcterms:created xsi:type="dcterms:W3CDTF">2012-10-21T15:59:00Z</dcterms:created>
  <dcterms:modified xsi:type="dcterms:W3CDTF">2013-02-23T08:51:00Z</dcterms:modified>
</cp:coreProperties>
</file>