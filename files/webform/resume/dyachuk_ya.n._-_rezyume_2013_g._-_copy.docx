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A3E" w:rsidRDefault="00761A3E">
      <w:pPr>
        <w:ind w:left="1920"/>
        <w:textAlignment w:val="center"/>
      </w:pPr>
      <w:r>
        <w:rPr>
          <w:noProof/>
          <w:lang w:val="uk-UA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.1pt;margin-top:9.05pt;width:162pt;height:108pt;z-index:-251658240">
            <v:imagedata r:id="rId5" o:title=""/>
          </v:shape>
        </w:pict>
      </w:r>
    </w:p>
    <w:p w:rsidR="00761A3E" w:rsidRDefault="00761A3E">
      <w:pPr>
        <w:ind w:left="1920"/>
        <w:textAlignment w:val="center"/>
      </w:pPr>
    </w:p>
    <w:p w:rsidR="00761A3E" w:rsidRDefault="00761A3E">
      <w:pPr>
        <w:ind w:left="1920"/>
        <w:textAlignment w:val="center"/>
      </w:pPr>
    </w:p>
    <w:p w:rsidR="00761A3E" w:rsidRDefault="00761A3E">
      <w:pPr>
        <w:ind w:left="1920"/>
        <w:textAlignment w:val="center"/>
      </w:pPr>
    </w:p>
    <w:p w:rsidR="00761A3E" w:rsidRDefault="00761A3E">
      <w:pPr>
        <w:ind w:left="1920"/>
        <w:textAlignment w:val="center"/>
      </w:pPr>
      <w:r>
        <w:rPr>
          <w:rFonts w:ascii="Verdana" w:hAnsi="Verdana"/>
          <w:b/>
        </w:rPr>
        <w:t xml:space="preserve">                     Дьячук</w:t>
      </w:r>
      <w:r>
        <w:rPr>
          <w:rFonts w:ascii="Verdana" w:hAnsi="Verdana"/>
          <w:b/>
        </w:rPr>
        <w:tab/>
      </w:r>
    </w:p>
    <w:p w:rsidR="00761A3E" w:rsidRDefault="00761A3E">
      <w:pPr>
        <w:ind w:left="1920"/>
        <w:textAlignment w:val="center"/>
      </w:pPr>
      <w:r>
        <w:rPr>
          <w:rFonts w:ascii="Verdana" w:hAnsi="Verdana"/>
          <w:b/>
        </w:rPr>
        <w:t xml:space="preserve">                     Ярослав Николаевич</w:t>
      </w:r>
    </w:p>
    <w:p w:rsidR="00761A3E" w:rsidRDefault="00761A3E">
      <w:pPr>
        <w:textAlignment w:val="bottom"/>
      </w:pPr>
    </w:p>
    <w:p w:rsidR="00761A3E" w:rsidRDefault="00761A3E">
      <w:pPr>
        <w:textAlignment w:val="bottom"/>
      </w:pPr>
    </w:p>
    <w:p w:rsidR="00761A3E" w:rsidRDefault="00761A3E">
      <w:pPr>
        <w:textAlignment w:val="bottom"/>
      </w:pPr>
    </w:p>
    <w:p w:rsidR="00761A3E" w:rsidRDefault="00761A3E">
      <w:pPr>
        <w:textAlignment w:val="bottom"/>
      </w:pPr>
    </w:p>
    <w:p w:rsidR="00761A3E" w:rsidRDefault="00761A3E">
      <w:pPr>
        <w:textAlignment w:val="bottom"/>
      </w:pPr>
    </w:p>
    <w:p w:rsidR="00761A3E" w:rsidRDefault="00761A3E">
      <w:pPr>
        <w:textAlignment w:val="bottom"/>
      </w:pPr>
      <w:r>
        <w:rPr>
          <w:rFonts w:ascii="Verdana" w:hAnsi="Verdana"/>
          <w:b/>
          <w:color w:val="000000"/>
          <w:sz w:val="18"/>
        </w:rPr>
        <w:t>Адрес прописки:</w:t>
      </w:r>
      <w:r>
        <w:rPr>
          <w:rFonts w:ascii="Verdana" w:hAnsi="Verdana"/>
          <w:color w:val="000000"/>
          <w:sz w:val="18"/>
        </w:rPr>
        <w:t xml:space="preserve">                        г. Киев</w:t>
      </w:r>
    </w:p>
    <w:p w:rsidR="00761A3E" w:rsidRDefault="00761A3E">
      <w:pPr>
        <w:textAlignment w:val="bottom"/>
      </w:pPr>
      <w:r>
        <w:rPr>
          <w:rFonts w:ascii="Verdana" w:hAnsi="Verdana"/>
          <w:b/>
          <w:sz w:val="18"/>
          <w:szCs w:val="18"/>
        </w:rPr>
        <w:t>Контактный телефон:</w:t>
      </w:r>
      <w:r>
        <w:rPr>
          <w:rFonts w:ascii="Verdana" w:hAnsi="Verdana"/>
          <w:sz w:val="18"/>
          <w:szCs w:val="18"/>
        </w:rPr>
        <w:t xml:space="preserve">                моб. +38 (098) 51-55-666</w:t>
      </w:r>
    </w:p>
    <w:p w:rsidR="00761A3E" w:rsidRDefault="00761A3E">
      <w:pPr>
        <w:textAlignment w:val="bottom"/>
      </w:pPr>
      <w:r>
        <w:rPr>
          <w:rFonts w:ascii="Verdana" w:hAnsi="Verdana"/>
          <w:b/>
          <w:color w:val="000000"/>
          <w:sz w:val="18"/>
          <w:szCs w:val="18"/>
        </w:rPr>
        <w:t>Электронный адрес:</w:t>
      </w:r>
      <w:r>
        <w:rPr>
          <w:rFonts w:ascii="Verdana" w:hAnsi="Verdana"/>
          <w:color w:val="000000"/>
          <w:sz w:val="18"/>
          <w:szCs w:val="18"/>
        </w:rPr>
        <w:t xml:space="preserve">                  </w:t>
      </w:r>
      <w:hyperlink r:id="rId6" w:history="1">
        <w:r w:rsidRPr="008869FA">
          <w:rPr>
            <w:rStyle w:val="Hyperlink"/>
            <w:b/>
            <w:lang w:val="en-US"/>
          </w:rPr>
          <w:t>relfix</w:t>
        </w:r>
        <w:r w:rsidRPr="008869FA">
          <w:rPr>
            <w:rStyle w:val="Hyperlink"/>
            <w:b/>
          </w:rPr>
          <w:t>@</w:t>
        </w:r>
        <w:r w:rsidRPr="008869FA">
          <w:rPr>
            <w:rStyle w:val="Hyperlink"/>
            <w:b/>
            <w:lang w:val="en-US"/>
          </w:rPr>
          <w:t>email</w:t>
        </w:r>
        <w:r w:rsidRPr="008869FA">
          <w:rPr>
            <w:rStyle w:val="Hyperlink"/>
            <w:b/>
          </w:rPr>
          <w:t>.</w:t>
        </w:r>
        <w:r w:rsidRPr="008869FA">
          <w:rPr>
            <w:rStyle w:val="Hyperlink"/>
            <w:b/>
            <w:lang w:val="en-US"/>
          </w:rPr>
          <w:t>ua</w:t>
        </w:r>
      </w:hyperlink>
      <w:r>
        <w:rPr>
          <w:color w:val="0000FF"/>
        </w:rPr>
        <w:t xml:space="preserve">, </w:t>
      </w:r>
    </w:p>
    <w:p w:rsidR="00761A3E" w:rsidRDefault="00761A3E">
      <w:pPr>
        <w:textAlignment w:val="bottom"/>
      </w:pPr>
      <w:r>
        <w:rPr>
          <w:rFonts w:ascii="Verdana" w:hAnsi="Verdana"/>
          <w:b/>
          <w:sz w:val="18"/>
          <w:szCs w:val="18"/>
        </w:rPr>
        <w:t>Дата и место рождения:</w:t>
      </w:r>
      <w:r>
        <w:rPr>
          <w:rFonts w:ascii="Verdana" w:hAnsi="Verdana"/>
          <w:sz w:val="18"/>
          <w:szCs w:val="18"/>
        </w:rPr>
        <w:t xml:space="preserve">           15 октября 1988 года, г. Киев</w:t>
      </w:r>
    </w:p>
    <w:p w:rsidR="00761A3E" w:rsidRDefault="00761A3E">
      <w:pPr>
        <w:textAlignment w:val="bottom"/>
      </w:pPr>
      <w:r>
        <w:rPr>
          <w:rFonts w:ascii="Verdana" w:hAnsi="Verdana"/>
          <w:b/>
          <w:sz w:val="18"/>
          <w:szCs w:val="18"/>
        </w:rPr>
        <w:t xml:space="preserve">Гражданство:        </w:t>
      </w:r>
      <w:r>
        <w:rPr>
          <w:rFonts w:ascii="Verdana" w:hAnsi="Verdana"/>
          <w:sz w:val="18"/>
          <w:szCs w:val="18"/>
        </w:rPr>
        <w:t xml:space="preserve">                     Гражданин Украины</w:t>
      </w:r>
    </w:p>
    <w:p w:rsidR="00761A3E" w:rsidRDefault="00761A3E">
      <w:pPr>
        <w:textAlignment w:val="bottom"/>
      </w:pPr>
      <w:r>
        <w:rPr>
          <w:rFonts w:ascii="Verdana" w:hAnsi="Verdana"/>
          <w:b/>
          <w:sz w:val="18"/>
          <w:szCs w:val="18"/>
        </w:rPr>
        <w:t xml:space="preserve">Семейное положение:               </w:t>
      </w:r>
      <w:r>
        <w:rPr>
          <w:rFonts w:ascii="Verdana" w:hAnsi="Verdana"/>
          <w:sz w:val="18"/>
          <w:szCs w:val="18"/>
        </w:rPr>
        <w:t>Женат, дочь 2012 г.р.</w:t>
      </w:r>
    </w:p>
    <w:p w:rsidR="00761A3E" w:rsidRDefault="00761A3E">
      <w:pPr>
        <w:ind w:left="3544" w:hanging="3544"/>
        <w:textAlignment w:val="bottom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Цель:</w:t>
      </w:r>
      <w:r>
        <w:rPr>
          <w:rFonts w:ascii="Verdana" w:hAnsi="Verdana"/>
          <w:sz w:val="18"/>
          <w:szCs w:val="18"/>
        </w:rPr>
        <w:t xml:space="preserve">                                          Использование своего опыта, получение перспективной и хорошо</w:t>
      </w:r>
    </w:p>
    <w:p w:rsidR="00761A3E" w:rsidRDefault="00761A3E">
      <w:pPr>
        <w:ind w:left="3544" w:hanging="3544"/>
        <w:textAlignment w:val="bottom"/>
      </w:pPr>
      <w:r>
        <w:rPr>
          <w:rFonts w:ascii="Verdana" w:hAnsi="Verdana"/>
          <w:b/>
          <w:sz w:val="18"/>
          <w:szCs w:val="18"/>
        </w:rPr>
        <w:t xml:space="preserve">                                                     </w:t>
      </w:r>
      <w:r>
        <w:rPr>
          <w:rFonts w:ascii="Verdana" w:hAnsi="Verdana"/>
          <w:sz w:val="18"/>
          <w:szCs w:val="18"/>
        </w:rPr>
        <w:t>оплачиваемой работы.</w:t>
      </w:r>
    </w:p>
    <w:p w:rsidR="00761A3E" w:rsidRDefault="00761A3E">
      <w:pPr>
        <w:textAlignment w:val="bottom"/>
      </w:pPr>
    </w:p>
    <w:p w:rsidR="00761A3E" w:rsidRDefault="00761A3E">
      <w:pPr>
        <w:textAlignment w:val="bottom"/>
      </w:pPr>
      <w:r>
        <w:rPr>
          <w:rFonts w:ascii="Verdana" w:hAnsi="Verdana"/>
          <w:b/>
          <w:sz w:val="18"/>
          <w:szCs w:val="18"/>
        </w:rPr>
        <w:t>Образование:</w:t>
      </w:r>
      <w:r>
        <w:rPr>
          <w:rFonts w:ascii="Verdana" w:hAnsi="Verdana"/>
          <w:sz w:val="18"/>
          <w:szCs w:val="18"/>
        </w:rPr>
        <w:t xml:space="preserve">        </w:t>
      </w:r>
    </w:p>
    <w:p w:rsidR="00761A3E" w:rsidRDefault="00761A3E">
      <w:pPr>
        <w:textAlignment w:val="bottom"/>
      </w:pPr>
      <w:r>
        <w:rPr>
          <w:rFonts w:ascii="Verdana" w:hAnsi="Verdana"/>
          <w:sz w:val="18"/>
          <w:szCs w:val="18"/>
        </w:rPr>
        <w:t xml:space="preserve">        </w:t>
      </w:r>
    </w:p>
    <w:p w:rsidR="00761A3E" w:rsidRDefault="00761A3E">
      <w:pPr>
        <w:ind w:left="3600" w:hanging="3600"/>
        <w:textAlignment w:val="bottom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2009 –</w:t>
      </w:r>
      <w:r w:rsidRPr="002A36B1">
        <w:rPr>
          <w:rFonts w:ascii="Verdana" w:hAnsi="Verdana"/>
          <w:b/>
          <w:sz w:val="18"/>
          <w:szCs w:val="18"/>
        </w:rPr>
        <w:t xml:space="preserve"> 2013</w:t>
      </w:r>
      <w:r>
        <w:rPr>
          <w:rFonts w:ascii="Verdana" w:hAnsi="Verdana"/>
          <w:sz w:val="18"/>
          <w:szCs w:val="18"/>
        </w:rPr>
        <w:t xml:space="preserve">                         </w:t>
      </w:r>
      <w:r w:rsidRPr="00B813E4">
        <w:rPr>
          <w:rFonts w:ascii="Verdana" w:hAnsi="Verdana"/>
          <w:sz w:val="18"/>
          <w:szCs w:val="18"/>
        </w:rPr>
        <w:t>Национальный университет «Юрид</w:t>
      </w:r>
      <w:r>
        <w:rPr>
          <w:rFonts w:ascii="Verdana" w:hAnsi="Verdana"/>
          <w:sz w:val="18"/>
          <w:szCs w:val="18"/>
        </w:rPr>
        <w:t>ическая академия  Украины имени</w:t>
      </w:r>
    </w:p>
    <w:p w:rsidR="00761A3E" w:rsidRDefault="00761A3E">
      <w:pPr>
        <w:ind w:left="3600" w:hanging="3600"/>
        <w:textAlignment w:val="bottom"/>
      </w:pPr>
      <w:r>
        <w:rPr>
          <w:rFonts w:ascii="Verdana" w:hAnsi="Verdana"/>
          <w:b/>
          <w:sz w:val="18"/>
          <w:szCs w:val="18"/>
        </w:rPr>
        <w:t xml:space="preserve">                                               </w:t>
      </w:r>
      <w:r w:rsidRPr="00B813E4">
        <w:rPr>
          <w:rFonts w:ascii="Verdana" w:hAnsi="Verdana"/>
          <w:sz w:val="18"/>
          <w:szCs w:val="18"/>
        </w:rPr>
        <w:t>Ярослава Мудрого» (Харьков)</w:t>
      </w:r>
    </w:p>
    <w:p w:rsidR="00761A3E" w:rsidRDefault="00761A3E">
      <w:pPr>
        <w:ind w:left="3600" w:hanging="3600"/>
        <w:textAlignment w:val="bottom"/>
      </w:pPr>
      <w:r>
        <w:rPr>
          <w:rFonts w:ascii="Verdana" w:hAnsi="Verdana"/>
          <w:b/>
          <w:sz w:val="18"/>
          <w:szCs w:val="18"/>
        </w:rPr>
        <w:t xml:space="preserve">1996 – 2006                          </w:t>
      </w:r>
      <w:r>
        <w:rPr>
          <w:rFonts w:ascii="Verdana" w:hAnsi="Verdana"/>
          <w:sz w:val="18"/>
          <w:szCs w:val="18"/>
        </w:rPr>
        <w:t>Учеба в школе (г. Киев).</w:t>
      </w:r>
    </w:p>
    <w:p w:rsidR="00761A3E" w:rsidRDefault="00761A3E">
      <w:pPr>
        <w:textAlignment w:val="bottom"/>
      </w:pPr>
    </w:p>
    <w:p w:rsidR="00761A3E" w:rsidRDefault="00761A3E">
      <w:pPr>
        <w:textAlignment w:val="bottom"/>
      </w:pPr>
      <w:r>
        <w:rPr>
          <w:rFonts w:ascii="Verdana" w:hAnsi="Verdana"/>
          <w:b/>
          <w:sz w:val="18"/>
          <w:szCs w:val="18"/>
        </w:rPr>
        <w:t>Трудовая деятельность:</w:t>
      </w:r>
      <w:r>
        <w:rPr>
          <w:rFonts w:ascii="Verdana" w:hAnsi="Verdana"/>
          <w:sz w:val="18"/>
          <w:szCs w:val="18"/>
        </w:rPr>
        <w:t xml:space="preserve">        </w:t>
      </w:r>
    </w:p>
    <w:p w:rsidR="00761A3E" w:rsidRDefault="00761A3E">
      <w:pPr>
        <w:ind w:left="3600" w:hanging="3600"/>
        <w:textAlignment w:val="bottom"/>
      </w:pPr>
    </w:p>
    <w:p w:rsidR="00761A3E" w:rsidRPr="00C21B12" w:rsidRDefault="00761A3E" w:rsidP="00C21B12">
      <w:pPr>
        <w:ind w:left="3600" w:hanging="3600"/>
        <w:textAlignment w:val="bottom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09.2012 – 03.2013        </w:t>
      </w:r>
      <w:r>
        <w:rPr>
          <w:rFonts w:ascii="Verdana" w:hAnsi="Verdana"/>
          <w:sz w:val="18"/>
          <w:szCs w:val="18"/>
        </w:rPr>
        <w:t>ООО «Киевская стража» (г. Киев) – сотрудник группы быстрого реагирования.</w:t>
      </w:r>
    </w:p>
    <w:p w:rsidR="00761A3E" w:rsidRDefault="00761A3E">
      <w:pPr>
        <w:ind w:left="3600" w:hanging="3600"/>
        <w:textAlignment w:val="bottom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08.2011 – 08.2012</w:t>
      </w:r>
      <w:r>
        <w:rPr>
          <w:rFonts w:ascii="Verdana" w:hAnsi="Verdana"/>
          <w:sz w:val="18"/>
          <w:szCs w:val="18"/>
        </w:rPr>
        <w:t xml:space="preserve">        </w:t>
      </w:r>
      <w:r w:rsidRPr="00B813E4">
        <w:rPr>
          <w:rFonts w:ascii="Verdana" w:hAnsi="Verdana"/>
          <w:sz w:val="18"/>
          <w:szCs w:val="18"/>
        </w:rPr>
        <w:t>ЧП «Маяровский С.Н.» (</w:t>
      </w:r>
      <w:r>
        <w:rPr>
          <w:rFonts w:ascii="Verdana" w:hAnsi="Verdana"/>
          <w:sz w:val="18"/>
          <w:szCs w:val="18"/>
        </w:rPr>
        <w:t xml:space="preserve">г. </w:t>
      </w:r>
      <w:r w:rsidRPr="00B813E4">
        <w:rPr>
          <w:rFonts w:ascii="Verdana" w:hAnsi="Verdana"/>
          <w:sz w:val="18"/>
          <w:szCs w:val="18"/>
        </w:rPr>
        <w:t>Киев)</w:t>
      </w:r>
      <w:r>
        <w:rPr>
          <w:rFonts w:ascii="Verdana" w:hAnsi="Verdana"/>
          <w:sz w:val="18"/>
          <w:szCs w:val="18"/>
        </w:rPr>
        <w:t xml:space="preserve">, </w:t>
      </w:r>
      <w:r w:rsidRPr="00B813E4">
        <w:rPr>
          <w:rFonts w:ascii="Verdana" w:hAnsi="Verdana"/>
          <w:sz w:val="18"/>
          <w:szCs w:val="18"/>
        </w:rPr>
        <w:t xml:space="preserve">помощник руководителя, по </w:t>
      </w:r>
    </w:p>
    <w:p w:rsidR="00761A3E" w:rsidRDefault="00761A3E" w:rsidP="00B813E4">
      <w:pPr>
        <w:ind w:left="3600" w:hanging="1476"/>
        <w:textAlignment w:val="bottom"/>
      </w:pPr>
      <w:r>
        <w:rPr>
          <w:rFonts w:ascii="Verdana" w:hAnsi="Verdana"/>
          <w:b/>
          <w:sz w:val="18"/>
          <w:szCs w:val="18"/>
        </w:rPr>
        <w:t xml:space="preserve">     </w:t>
      </w:r>
      <w:r>
        <w:rPr>
          <w:rFonts w:ascii="Verdana" w:hAnsi="Verdana"/>
          <w:sz w:val="18"/>
          <w:szCs w:val="18"/>
        </w:rPr>
        <w:t>с</w:t>
      </w:r>
      <w:r w:rsidRPr="00B813E4">
        <w:rPr>
          <w:rFonts w:ascii="Verdana" w:hAnsi="Verdana"/>
          <w:sz w:val="18"/>
          <w:szCs w:val="18"/>
        </w:rPr>
        <w:t>овместительству личный водитель</w:t>
      </w:r>
      <w:r>
        <w:rPr>
          <w:rFonts w:ascii="Verdana" w:hAnsi="Verdana"/>
          <w:sz w:val="18"/>
          <w:szCs w:val="18"/>
        </w:rPr>
        <w:t>.</w:t>
      </w:r>
    </w:p>
    <w:p w:rsidR="00761A3E" w:rsidRDefault="00761A3E" w:rsidP="00B813E4">
      <w:pPr>
        <w:ind w:left="3540" w:hanging="3540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04.2009 – 08.2011</w:t>
      </w:r>
      <w:r>
        <w:rPr>
          <w:rFonts w:ascii="Verdana" w:hAnsi="Verdana"/>
          <w:sz w:val="18"/>
          <w:szCs w:val="18"/>
        </w:rPr>
        <w:t xml:space="preserve">        Служба в п</w:t>
      </w:r>
      <w:r w:rsidRPr="00B813E4">
        <w:rPr>
          <w:rFonts w:ascii="Verdana" w:hAnsi="Verdana"/>
          <w:sz w:val="18"/>
          <w:szCs w:val="18"/>
        </w:rPr>
        <w:t>одразделени</w:t>
      </w:r>
      <w:r>
        <w:rPr>
          <w:rFonts w:ascii="Verdana" w:hAnsi="Verdana"/>
          <w:sz w:val="18"/>
          <w:szCs w:val="18"/>
        </w:rPr>
        <w:t>и</w:t>
      </w:r>
      <w:r w:rsidRPr="00B813E4">
        <w:rPr>
          <w:rFonts w:ascii="Verdana" w:hAnsi="Verdana"/>
          <w:sz w:val="18"/>
          <w:szCs w:val="18"/>
        </w:rPr>
        <w:t xml:space="preserve"> специального назначения «Штурм» при Управлении </w:t>
      </w:r>
    </w:p>
    <w:p w:rsidR="00761A3E" w:rsidRDefault="00761A3E" w:rsidP="00B813E4">
      <w:pPr>
        <w:ind w:left="3540" w:hanging="3540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                                 </w:t>
      </w:r>
      <w:r w:rsidRPr="00B813E4">
        <w:rPr>
          <w:rFonts w:ascii="Verdana" w:hAnsi="Verdana"/>
          <w:sz w:val="18"/>
          <w:szCs w:val="18"/>
        </w:rPr>
        <w:t xml:space="preserve">Государственного Департамента Украины по вопросам исполнения наказаний </w:t>
      </w:r>
    </w:p>
    <w:p w:rsidR="00761A3E" w:rsidRDefault="00761A3E" w:rsidP="00B813E4">
      <w:pPr>
        <w:ind w:left="3540" w:hanging="3540"/>
      </w:pPr>
      <w:r>
        <w:rPr>
          <w:rFonts w:ascii="Verdana" w:hAnsi="Verdana"/>
          <w:sz w:val="18"/>
          <w:szCs w:val="18"/>
        </w:rPr>
        <w:t xml:space="preserve">                                       </w:t>
      </w:r>
      <w:r w:rsidRPr="00B813E4">
        <w:rPr>
          <w:rFonts w:ascii="Verdana" w:hAnsi="Verdana"/>
          <w:sz w:val="18"/>
          <w:szCs w:val="18"/>
        </w:rPr>
        <w:t>(г. Киев)</w:t>
      </w:r>
      <w:r>
        <w:rPr>
          <w:rFonts w:ascii="Verdana" w:hAnsi="Verdana"/>
          <w:sz w:val="18"/>
          <w:szCs w:val="18"/>
        </w:rPr>
        <w:t>, боец штурмовой группы.</w:t>
      </w:r>
    </w:p>
    <w:p w:rsidR="00761A3E" w:rsidRDefault="00761A3E">
      <w:pPr>
        <w:ind w:left="3600" w:hanging="3600"/>
        <w:textAlignment w:val="bottom"/>
      </w:pPr>
      <w:r>
        <w:rPr>
          <w:rFonts w:ascii="Verdana" w:hAnsi="Verdana"/>
          <w:b/>
          <w:sz w:val="18"/>
          <w:szCs w:val="18"/>
        </w:rPr>
        <w:t xml:space="preserve">11.2007 – 11.2008        </w:t>
      </w:r>
      <w:r>
        <w:rPr>
          <w:rFonts w:ascii="Verdana" w:hAnsi="Verdana"/>
          <w:sz w:val="18"/>
          <w:szCs w:val="18"/>
        </w:rPr>
        <w:t>Служба в Внутренних Войсках Украины, полк милиции, рядовой.</w:t>
      </w:r>
    </w:p>
    <w:p w:rsidR="00761A3E" w:rsidRDefault="00761A3E">
      <w:pPr>
        <w:ind w:left="3600" w:hanging="3600"/>
        <w:textAlignment w:val="bottom"/>
      </w:pPr>
    </w:p>
    <w:p w:rsidR="00761A3E" w:rsidRDefault="00761A3E">
      <w:pPr>
        <w:textAlignment w:val="bottom"/>
      </w:pPr>
    </w:p>
    <w:p w:rsidR="00761A3E" w:rsidRDefault="00761A3E">
      <w:pPr>
        <w:ind w:right="-1418"/>
      </w:pPr>
      <w:r>
        <w:rPr>
          <w:rFonts w:ascii="Verdana" w:hAnsi="Verdana"/>
          <w:b/>
          <w:sz w:val="18"/>
          <w:szCs w:val="18"/>
        </w:rPr>
        <w:t>Основные личные качества и принципы работы:</w:t>
      </w:r>
    </w:p>
    <w:p w:rsidR="00761A3E" w:rsidRDefault="00761A3E">
      <w:pPr>
        <w:ind w:right="-1418"/>
        <w:rPr>
          <w:rFonts w:ascii="Verdana" w:hAnsi="Verdana"/>
          <w:b/>
          <w:sz w:val="18"/>
          <w:szCs w:val="18"/>
        </w:rPr>
      </w:pPr>
    </w:p>
    <w:p w:rsidR="00761A3E" w:rsidRDefault="00761A3E">
      <w:pPr>
        <w:numPr>
          <w:ilvl w:val="0"/>
          <w:numId w:val="2"/>
        </w:numPr>
        <w:spacing w:line="240" w:lineRule="atLeas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стремление к профессиональному и карьерному росту;</w:t>
      </w:r>
    </w:p>
    <w:p w:rsidR="00761A3E" w:rsidRDefault="00761A3E">
      <w:pPr>
        <w:numPr>
          <w:ilvl w:val="0"/>
          <w:numId w:val="2"/>
        </w:numPr>
        <w:spacing w:line="240" w:lineRule="atLeas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высокая работоспособность, стрессоустойчивость;</w:t>
      </w:r>
    </w:p>
    <w:p w:rsidR="00761A3E" w:rsidRDefault="00761A3E">
      <w:pPr>
        <w:numPr>
          <w:ilvl w:val="0"/>
          <w:numId w:val="2"/>
        </w:numPr>
        <w:spacing w:line="240" w:lineRule="atLeas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быстрая обучаемость, стремление к самообразованию, способность адаптироваться к новым условиям, энергичность, пунктуальность, инициативность;</w:t>
      </w:r>
    </w:p>
    <w:p w:rsidR="00761A3E" w:rsidRDefault="00761A3E">
      <w:pPr>
        <w:numPr>
          <w:ilvl w:val="0"/>
          <w:numId w:val="2"/>
        </w:numPr>
        <w:spacing w:line="240" w:lineRule="atLeas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способность адекватно реагировать и принимать решения  при возникновении проблемных ситуаций;</w:t>
      </w:r>
    </w:p>
    <w:p w:rsidR="00761A3E" w:rsidRDefault="00761A3E">
      <w:pPr>
        <w:numPr>
          <w:ilvl w:val="0"/>
          <w:numId w:val="2"/>
        </w:numPr>
        <w:spacing w:line="240" w:lineRule="atLeast"/>
      </w:pPr>
      <w:r>
        <w:rPr>
          <w:rFonts w:ascii="Verdana" w:hAnsi="Verdana"/>
          <w:sz w:val="18"/>
          <w:szCs w:val="18"/>
        </w:rPr>
        <w:t>умение работать в команде.</w:t>
      </w:r>
    </w:p>
    <w:p w:rsidR="00761A3E" w:rsidRDefault="00761A3E">
      <w:pPr>
        <w:textAlignment w:val="bottom"/>
      </w:pPr>
    </w:p>
    <w:p w:rsidR="00761A3E" w:rsidRDefault="00761A3E">
      <w:pPr>
        <w:spacing w:line="240" w:lineRule="atLeast"/>
      </w:pPr>
      <w:r>
        <w:rPr>
          <w:rFonts w:ascii="Verdana" w:hAnsi="Verdana"/>
          <w:b/>
          <w:sz w:val="18"/>
          <w:szCs w:val="18"/>
        </w:rPr>
        <w:t>Умения и навыки:</w:t>
      </w:r>
      <w:r>
        <w:rPr>
          <w:rFonts w:ascii="Verdana" w:hAnsi="Verdana"/>
          <w:color w:val="000000"/>
          <w:sz w:val="18"/>
          <w:szCs w:val="18"/>
        </w:rPr>
        <w:t xml:space="preserve"> </w:t>
      </w:r>
    </w:p>
    <w:p w:rsidR="00761A3E" w:rsidRDefault="00761A3E">
      <w:pPr>
        <w:spacing w:line="240" w:lineRule="atLeast"/>
        <w:rPr>
          <w:rFonts w:ascii="Verdana" w:hAnsi="Verdana"/>
          <w:b/>
          <w:sz w:val="18"/>
          <w:szCs w:val="18"/>
        </w:rPr>
      </w:pPr>
    </w:p>
    <w:p w:rsidR="00761A3E" w:rsidRDefault="00761A3E">
      <w:pPr>
        <w:pStyle w:val="ListParagraph"/>
        <w:numPr>
          <w:ilvl w:val="0"/>
          <w:numId w:val="6"/>
        </w:numPr>
        <w:spacing w:after="0" w:line="240" w:lineRule="auto"/>
        <w:ind w:right="-1418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работа в отделах внутренней и внешней безопасности организаций;</w:t>
      </w:r>
    </w:p>
    <w:p w:rsidR="00761A3E" w:rsidRDefault="00761A3E">
      <w:pPr>
        <w:pStyle w:val="ListParagraph"/>
        <w:numPr>
          <w:ilvl w:val="0"/>
          <w:numId w:val="6"/>
        </w:numPr>
        <w:spacing w:after="0" w:line="240" w:lineRule="auto"/>
        <w:ind w:right="-1418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сопровождение охраняемых лиц по регионам Украины;</w:t>
      </w:r>
    </w:p>
    <w:p w:rsidR="00761A3E" w:rsidRDefault="00761A3E">
      <w:pPr>
        <w:pStyle w:val="ListParagraph"/>
        <w:numPr>
          <w:ilvl w:val="0"/>
          <w:numId w:val="6"/>
        </w:numPr>
        <w:spacing w:after="0" w:line="240" w:lineRule="auto"/>
        <w:ind w:right="-1418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обеспечение безопасности переговоров связанных с коммерческой деятельностью;</w:t>
      </w:r>
    </w:p>
    <w:p w:rsidR="00761A3E" w:rsidRDefault="00761A3E">
      <w:pPr>
        <w:pStyle w:val="ListParagraph"/>
        <w:numPr>
          <w:ilvl w:val="0"/>
          <w:numId w:val="6"/>
        </w:numPr>
        <w:spacing w:after="0" w:line="240" w:lineRule="auto"/>
        <w:ind w:right="-2"/>
        <w:textAlignment w:val="bottom"/>
      </w:pPr>
      <w:r>
        <w:rPr>
          <w:rFonts w:ascii="Verdana" w:hAnsi="Verdana"/>
          <w:color w:val="000000"/>
          <w:sz w:val="18"/>
          <w:szCs w:val="18"/>
        </w:rPr>
        <w:t>проведение мероприятий направленных на своевременное выявление, предупреждение и локализацию, реальных и потенциальных угроз жизни и здоровью охраняемых.</w:t>
      </w:r>
    </w:p>
    <w:p w:rsidR="00761A3E" w:rsidRDefault="00761A3E">
      <w:pPr>
        <w:pStyle w:val="ListParagraph"/>
        <w:spacing w:after="0" w:line="240" w:lineRule="auto"/>
        <w:ind w:left="0" w:right="-1418"/>
      </w:pPr>
    </w:p>
    <w:p w:rsidR="00761A3E" w:rsidRDefault="00761A3E">
      <w:pPr>
        <w:textAlignment w:val="bottom"/>
      </w:pPr>
      <w:r>
        <w:rPr>
          <w:rFonts w:ascii="Verdana" w:hAnsi="Verdana"/>
          <w:b/>
          <w:sz w:val="18"/>
          <w:szCs w:val="18"/>
        </w:rPr>
        <w:t>Дополнительные сведения:</w:t>
      </w:r>
      <w:r>
        <w:rPr>
          <w:rFonts w:ascii="Verdana" w:hAnsi="Verdana"/>
          <w:sz w:val="18"/>
          <w:szCs w:val="18"/>
        </w:rPr>
        <w:t xml:space="preserve">        </w:t>
      </w:r>
    </w:p>
    <w:p w:rsidR="00761A3E" w:rsidRDefault="00761A3E">
      <w:pPr>
        <w:textAlignment w:val="bottom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</w:t>
      </w:r>
    </w:p>
    <w:p w:rsidR="00761A3E" w:rsidRDefault="00761A3E">
      <w:pPr>
        <w:numPr>
          <w:ilvl w:val="0"/>
          <w:numId w:val="3"/>
        </w:numPr>
        <w:textAlignment w:val="bottom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водительское удостоверение категории «В», </w:t>
      </w:r>
      <w:r>
        <w:rPr>
          <w:rFonts w:ascii="Verdana" w:hAnsi="Verdana"/>
          <w:color w:val="000000"/>
          <w:sz w:val="18"/>
          <w:szCs w:val="18"/>
        </w:rPr>
        <w:t>курс контраварийного вождения</w:t>
      </w:r>
      <w:r>
        <w:rPr>
          <w:rFonts w:ascii="Verdana" w:hAnsi="Verdana"/>
          <w:sz w:val="18"/>
          <w:szCs w:val="18"/>
        </w:rPr>
        <w:t>;</w:t>
      </w:r>
    </w:p>
    <w:p w:rsidR="00761A3E" w:rsidRDefault="00761A3E">
      <w:pPr>
        <w:numPr>
          <w:ilvl w:val="0"/>
          <w:numId w:val="3"/>
        </w:numPr>
        <w:textAlignment w:val="bottom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спортивные разряды:</w:t>
      </w:r>
      <w:r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II</w:t>
      </w:r>
      <w:r>
        <w:rPr>
          <w:rFonts w:ascii="Verdana" w:hAnsi="Verdana"/>
          <w:color w:val="000000"/>
          <w:sz w:val="18"/>
          <w:szCs w:val="18"/>
        </w:rPr>
        <w:t xml:space="preserve"> разряд по боевому троеборию (стрельба, рукопашный бой, ножевой бой). Активно занимаюсь рукопашным боем и борьбой с 2009 г. по настоящее время</w:t>
      </w:r>
      <w:r>
        <w:rPr>
          <w:rFonts w:ascii="Verdana" w:hAnsi="Verdana"/>
          <w:sz w:val="18"/>
          <w:szCs w:val="18"/>
        </w:rPr>
        <w:t>;</w:t>
      </w:r>
    </w:p>
    <w:p w:rsidR="00761A3E" w:rsidRDefault="00761A3E">
      <w:pPr>
        <w:numPr>
          <w:ilvl w:val="0"/>
          <w:numId w:val="3"/>
        </w:numPr>
        <w:textAlignment w:val="bottom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опыт работы в качестве личного водителя;</w:t>
      </w:r>
    </w:p>
    <w:p w:rsidR="00761A3E" w:rsidRDefault="00761A3E">
      <w:pPr>
        <w:numPr>
          <w:ilvl w:val="0"/>
          <w:numId w:val="3"/>
        </w:numPr>
        <w:textAlignment w:val="bottom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участник ряда тактико-специальных занятий, семинаров для телохранителей, которые организовывала «Национальная Профессиональная Лига Телохранителей Украины», а также спецподготовка в подразделении «ШТУРМ», прошел курсы личной охраны «Московской школы телохранителей»;</w:t>
      </w:r>
    </w:p>
    <w:p w:rsidR="00761A3E" w:rsidRPr="00D04965" w:rsidRDefault="00761A3E">
      <w:pPr>
        <w:numPr>
          <w:ilvl w:val="0"/>
          <w:numId w:val="3"/>
        </w:numPr>
        <w:textAlignment w:val="bottom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color w:val="000000"/>
          <w:sz w:val="18"/>
          <w:szCs w:val="18"/>
        </w:rPr>
        <w:t>опытный пользователь</w:t>
      </w:r>
      <w:r w:rsidRPr="00D04965">
        <w:rPr>
          <w:rFonts w:ascii="Verdana" w:hAnsi="Verdana"/>
          <w:color w:val="000000"/>
          <w:sz w:val="18"/>
          <w:szCs w:val="18"/>
          <w:lang w:val="en-US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ПК</w:t>
      </w:r>
      <w:r w:rsidRPr="00D04965">
        <w:rPr>
          <w:rFonts w:ascii="Verdana" w:hAnsi="Verdana"/>
          <w:color w:val="000000"/>
          <w:sz w:val="18"/>
          <w:szCs w:val="18"/>
          <w:lang w:val="en-US"/>
        </w:rPr>
        <w:t>;</w:t>
      </w:r>
    </w:p>
    <w:p w:rsidR="00761A3E" w:rsidRDefault="00761A3E">
      <w:pPr>
        <w:numPr>
          <w:ilvl w:val="0"/>
          <w:numId w:val="3"/>
        </w:numPr>
        <w:textAlignment w:val="bottom"/>
      </w:pPr>
      <w:r>
        <w:rPr>
          <w:rFonts w:ascii="Verdana" w:hAnsi="Verdana"/>
          <w:color w:val="000000"/>
          <w:sz w:val="18"/>
          <w:szCs w:val="18"/>
        </w:rPr>
        <w:t>знания языков – русский (свободно), украинский (свободно), английский (со словарём).</w:t>
      </w:r>
    </w:p>
    <w:p w:rsidR="00761A3E" w:rsidRDefault="00761A3E">
      <w:pPr>
        <w:ind w:firstLine="426"/>
        <w:textAlignment w:val="bottom"/>
      </w:pPr>
    </w:p>
    <w:p w:rsidR="00761A3E" w:rsidRDefault="00761A3E">
      <w:pPr>
        <w:ind w:firstLine="426"/>
        <w:textAlignment w:val="bottom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В наличии: </w:t>
      </w:r>
    </w:p>
    <w:p w:rsidR="00761A3E" w:rsidRDefault="00761A3E">
      <w:pPr>
        <w:ind w:firstLine="426"/>
        <w:textAlignment w:val="bottom"/>
      </w:pPr>
    </w:p>
    <w:p w:rsidR="00761A3E" w:rsidRDefault="00761A3E">
      <w:pPr>
        <w:numPr>
          <w:ilvl w:val="0"/>
          <w:numId w:val="1"/>
        </w:numPr>
        <w:textAlignment w:val="bottom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разрешение на ношение травматического оружия (пистолет «ПМР», кал. 9 мм);</w:t>
      </w:r>
    </w:p>
    <w:p w:rsidR="00761A3E" w:rsidRDefault="00761A3E">
      <w:pPr>
        <w:ind w:firstLine="426"/>
        <w:textAlignment w:val="bottom"/>
      </w:pPr>
    </w:p>
    <w:p w:rsidR="00761A3E" w:rsidRDefault="00761A3E" w:rsidP="00FA728F">
      <w:pPr>
        <w:ind w:left="3540" w:hanging="35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Вредных привычек не имею. Коммуникабельный, энергичный, собранный</w:t>
      </w:r>
      <w:r w:rsidRPr="00FA728F">
        <w:rPr>
          <w:rFonts w:ascii="Verdana" w:hAnsi="Verdana"/>
          <w:sz w:val="18"/>
          <w:szCs w:val="18"/>
        </w:rPr>
        <w:t xml:space="preserve">. Очень сильные </w:t>
      </w:r>
    </w:p>
    <w:p w:rsidR="00761A3E" w:rsidRDefault="00761A3E" w:rsidP="00FA728F">
      <w:pPr>
        <w:ind w:left="3540" w:hanging="3540"/>
        <w:rPr>
          <w:rFonts w:ascii="Verdana" w:hAnsi="Verdana"/>
          <w:sz w:val="18"/>
          <w:szCs w:val="18"/>
        </w:rPr>
      </w:pPr>
      <w:r w:rsidRPr="00FA728F">
        <w:rPr>
          <w:rFonts w:ascii="Verdana" w:hAnsi="Verdana"/>
          <w:sz w:val="18"/>
          <w:szCs w:val="18"/>
        </w:rPr>
        <w:t xml:space="preserve">аналитические способности,  пунктуальность, ответственность, добросовестность, самостоятельность, </w:t>
      </w:r>
    </w:p>
    <w:p w:rsidR="00761A3E" w:rsidRDefault="00761A3E" w:rsidP="00FA728F">
      <w:pPr>
        <w:ind w:left="3540" w:hanging="3540"/>
        <w:rPr>
          <w:rFonts w:ascii="Verdana" w:hAnsi="Verdana"/>
          <w:sz w:val="18"/>
          <w:szCs w:val="18"/>
        </w:rPr>
      </w:pPr>
      <w:r w:rsidRPr="00FA728F">
        <w:rPr>
          <w:rFonts w:ascii="Verdana" w:hAnsi="Verdana"/>
          <w:sz w:val="18"/>
          <w:szCs w:val="18"/>
        </w:rPr>
        <w:t>высокая работоспособность, умение в кратчайшие сроки изучить проблему любой сложности,</w:t>
      </w:r>
    </w:p>
    <w:p w:rsidR="00761A3E" w:rsidRDefault="00761A3E" w:rsidP="00FA728F">
      <w:pPr>
        <w:ind w:left="3540" w:hanging="3540"/>
        <w:rPr>
          <w:rFonts w:ascii="Verdana" w:hAnsi="Verdana"/>
          <w:sz w:val="18"/>
          <w:szCs w:val="18"/>
        </w:rPr>
      </w:pPr>
      <w:r w:rsidRPr="00FA728F">
        <w:rPr>
          <w:rFonts w:ascii="Verdana" w:hAnsi="Verdana"/>
          <w:sz w:val="18"/>
          <w:szCs w:val="18"/>
        </w:rPr>
        <w:t xml:space="preserve">дисциплинированность, исполнительность, склонность к повышению образования, умение работать </w:t>
      </w:r>
    </w:p>
    <w:p w:rsidR="00761A3E" w:rsidRPr="00FA728F" w:rsidRDefault="00761A3E" w:rsidP="00FA728F">
      <w:pPr>
        <w:ind w:left="3540" w:hanging="3540"/>
        <w:rPr>
          <w:rFonts w:ascii="Verdana" w:hAnsi="Verdana"/>
          <w:sz w:val="18"/>
          <w:szCs w:val="18"/>
        </w:rPr>
      </w:pPr>
      <w:r w:rsidRPr="00FA728F">
        <w:rPr>
          <w:rFonts w:ascii="Verdana" w:hAnsi="Verdana"/>
          <w:sz w:val="18"/>
          <w:szCs w:val="18"/>
        </w:rPr>
        <w:t>одинаково продуктивно как в группе так и индивидуально.</w:t>
      </w:r>
    </w:p>
    <w:p w:rsidR="00761A3E" w:rsidRDefault="00761A3E">
      <w:pPr>
        <w:ind w:firstLine="426"/>
        <w:textAlignment w:val="bottom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Рост – 180 см, вес – 82 кг.</w:t>
      </w:r>
    </w:p>
    <w:p w:rsidR="00761A3E" w:rsidRDefault="00761A3E">
      <w:pPr>
        <w:ind w:firstLine="426"/>
        <w:textAlignment w:val="bottom"/>
        <w:rPr>
          <w:rFonts w:ascii="Verdana" w:hAnsi="Verdana"/>
          <w:sz w:val="18"/>
          <w:szCs w:val="18"/>
        </w:rPr>
      </w:pPr>
    </w:p>
    <w:p w:rsidR="00761A3E" w:rsidRDefault="00761A3E">
      <w:pPr>
        <w:rPr>
          <w:sz w:val="20"/>
          <w:szCs w:val="20"/>
        </w:rPr>
      </w:pPr>
    </w:p>
    <w:sectPr w:rsidR="00761A3E" w:rsidSect="008C3758">
      <w:pgSz w:w="11906" w:h="16838" w:code="9"/>
      <w:pgMar w:top="540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13D46194"/>
    <w:multiLevelType w:val="hybridMultilevel"/>
    <w:tmpl w:val="74BA8022"/>
    <w:lvl w:ilvl="0" w:tplc="817CF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2CF9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26EC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A830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609A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26CC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90C0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D03A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967C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455604"/>
    <w:multiLevelType w:val="hybridMultilevel"/>
    <w:tmpl w:val="7500E73E"/>
    <w:lvl w:ilvl="0" w:tplc="49743A62">
      <w:start w:val="1984"/>
      <w:numFmt w:val="bullet"/>
      <w:lvlText w:val=""/>
      <w:lvlJc w:val="left"/>
      <w:pPr>
        <w:ind w:left="2295" w:hanging="360"/>
      </w:pPr>
      <w:rPr>
        <w:rFonts w:ascii="Symbol" w:eastAsia="Times New Roman" w:hAnsi="Symbol" w:hint="default"/>
      </w:rPr>
    </w:lvl>
    <w:lvl w:ilvl="1" w:tplc="24B6B78E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hint="default"/>
      </w:rPr>
    </w:lvl>
    <w:lvl w:ilvl="2" w:tplc="5A084DC4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A6CC946C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8B6650D0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hint="default"/>
      </w:rPr>
    </w:lvl>
    <w:lvl w:ilvl="5" w:tplc="D62CE7DC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9530E2EC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3AB6AD34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hint="default"/>
      </w:rPr>
    </w:lvl>
    <w:lvl w:ilvl="8" w:tplc="44EC6748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3">
    <w:nsid w:val="653F5BBC"/>
    <w:multiLevelType w:val="hybridMultilevel"/>
    <w:tmpl w:val="2B22323A"/>
    <w:lvl w:ilvl="0" w:tplc="75E09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1453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E484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82EA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433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3EB2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A6AC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CABA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EE5D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5F4C3B"/>
    <w:multiLevelType w:val="hybridMultilevel"/>
    <w:tmpl w:val="CDB2CDFE"/>
    <w:lvl w:ilvl="0" w:tplc="072CA4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2669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607A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425C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72E9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24F5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C011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2C5B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165E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D57915"/>
    <w:multiLevelType w:val="hybridMultilevel"/>
    <w:tmpl w:val="C408F9DA"/>
    <w:lvl w:ilvl="0" w:tplc="53B49B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041B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A016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B2CD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CC80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A863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E0EA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5EFE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E434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C79EC"/>
    <w:rsid w:val="0009375E"/>
    <w:rsid w:val="000D66F7"/>
    <w:rsid w:val="00111071"/>
    <w:rsid w:val="002A36B1"/>
    <w:rsid w:val="00375F31"/>
    <w:rsid w:val="00396E67"/>
    <w:rsid w:val="003C79EC"/>
    <w:rsid w:val="004C1023"/>
    <w:rsid w:val="004E4A86"/>
    <w:rsid w:val="0060083B"/>
    <w:rsid w:val="00761A3E"/>
    <w:rsid w:val="008869FA"/>
    <w:rsid w:val="008C3758"/>
    <w:rsid w:val="009724ED"/>
    <w:rsid w:val="009D273C"/>
    <w:rsid w:val="00A446A5"/>
    <w:rsid w:val="00AC1B0B"/>
    <w:rsid w:val="00B813E4"/>
    <w:rsid w:val="00C03172"/>
    <w:rsid w:val="00C21B12"/>
    <w:rsid w:val="00D04965"/>
    <w:rsid w:val="00D060C9"/>
    <w:rsid w:val="00DA5B52"/>
    <w:rsid w:val="00E45266"/>
    <w:rsid w:val="00FA7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758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8C3758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C375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table" w:styleId="TableGrid">
    <w:name w:val="Table Grid"/>
    <w:basedOn w:val="TableNormal"/>
    <w:uiPriority w:val="99"/>
    <w:rsid w:val="0060083B"/>
    <w:pPr>
      <w:widowControl w:val="0"/>
      <w:autoSpaceDE w:val="0"/>
      <w:autoSpaceDN w:val="0"/>
      <w:adjustRightInd w:val="0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lfix@email.ua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38</TotalTime>
  <Pages>2</Pages>
  <Words>2251</Words>
  <Characters>1284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РЕЗЮМЕ</dc:title>
  <dc:subject/>
  <dc:creator>ЛЕГИОНЕР</dc:creator>
  <cp:keywords/>
  <dc:description/>
  <cp:lastModifiedBy>YGRES</cp:lastModifiedBy>
  <cp:revision>9</cp:revision>
  <dcterms:created xsi:type="dcterms:W3CDTF">2013-05-13T07:03:00Z</dcterms:created>
  <dcterms:modified xsi:type="dcterms:W3CDTF">2013-07-10T09:16:00Z</dcterms:modified>
</cp:coreProperties>
</file>